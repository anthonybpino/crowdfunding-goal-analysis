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71B2" w14:textId="29E3ECD8" w:rsidR="00845F55" w:rsidRPr="00CB28BE" w:rsidRDefault="00995CC2">
      <w:pPr>
        <w:pStyle w:val="NoSpacing"/>
        <w:rPr>
          <w:rFonts w:ascii="Neue Haas Grotesk Text Pro" w:hAnsi="Neue Haas Grotesk Text Pro" w:cs="Arial"/>
        </w:rPr>
      </w:pPr>
      <w:r w:rsidRPr="00CB28BE">
        <w:rPr>
          <w:rFonts w:ascii="Neue Haas Grotesk Text Pro" w:hAnsi="Neue Haas Grotesk Text Pro" w:cs="Arial"/>
        </w:rPr>
        <w:t>Anthony Pino</w:t>
      </w:r>
    </w:p>
    <w:p w14:paraId="5663ADCD" w14:textId="66847EBB" w:rsidR="00845F55" w:rsidRPr="00CB28BE" w:rsidRDefault="00995CC2">
      <w:pPr>
        <w:pStyle w:val="NoSpacing"/>
        <w:rPr>
          <w:rFonts w:ascii="Neue Haas Grotesk Text Pro" w:hAnsi="Neue Haas Grotesk Text Pro" w:cs="Arial"/>
        </w:rPr>
      </w:pPr>
      <w:r w:rsidRPr="00CB28BE">
        <w:rPr>
          <w:rFonts w:ascii="Neue Haas Grotesk Text Pro" w:hAnsi="Neue Haas Grotesk Text Pro" w:cs="Arial"/>
        </w:rPr>
        <w:t>Module 1 Assignment</w:t>
      </w:r>
    </w:p>
    <w:p w14:paraId="490F804B" w14:textId="7E23155B" w:rsidR="00845F55" w:rsidRPr="00CB28BE" w:rsidRDefault="00995CC2">
      <w:pPr>
        <w:pStyle w:val="NoSpacing"/>
        <w:rPr>
          <w:rFonts w:ascii="Neue Haas Grotesk Text Pro" w:hAnsi="Neue Haas Grotesk Text Pro" w:cs="Arial"/>
        </w:rPr>
      </w:pPr>
      <w:r w:rsidRPr="00CB28BE">
        <w:rPr>
          <w:rFonts w:ascii="Neue Haas Grotesk Text Pro" w:hAnsi="Neue Haas Grotesk Text Pro" w:cs="Arial"/>
        </w:rPr>
        <w:t>Data Science Bootcamp</w:t>
      </w:r>
    </w:p>
    <w:p w14:paraId="72B98985" w14:textId="662B2BA1" w:rsidR="00845F55" w:rsidRPr="00CB28BE" w:rsidRDefault="00845F55">
      <w:pPr>
        <w:pStyle w:val="NoSpacing"/>
        <w:rPr>
          <w:rFonts w:ascii="Neue Haas Grotesk Text Pro" w:hAnsi="Neue Haas Grotesk Text Pro" w:cs="Arial"/>
        </w:rPr>
      </w:pPr>
    </w:p>
    <w:p w14:paraId="52DDB012" w14:textId="72B4B8D1" w:rsidR="00845F55" w:rsidRPr="00CB28BE" w:rsidRDefault="00995CC2">
      <w:pPr>
        <w:pStyle w:val="Title"/>
        <w:rPr>
          <w:rFonts w:ascii="Neue Haas Grotesk Text Pro" w:hAnsi="Neue Haas Grotesk Text Pro" w:cs="Arial"/>
        </w:rPr>
      </w:pPr>
      <w:r w:rsidRPr="00CB28BE">
        <w:rPr>
          <w:rFonts w:ascii="Neue Haas Grotesk Text Pro" w:hAnsi="Neue Haas Grotesk Text Pro" w:cs="Arial"/>
        </w:rPr>
        <w:t>Crowdfunding Goal Analysis</w:t>
      </w:r>
    </w:p>
    <w:p w14:paraId="7813FE81" w14:textId="70D2CCAB" w:rsidR="00845F55" w:rsidRPr="00CB28BE" w:rsidRDefault="00845F55" w:rsidP="00995CC2">
      <w:pPr>
        <w:rPr>
          <w:rFonts w:ascii="Neue Haas Grotesk Text Pro" w:hAnsi="Neue Haas Grotesk Text Pro" w:cs="Arial"/>
        </w:rPr>
      </w:pPr>
    </w:p>
    <w:p w14:paraId="05B213B0" w14:textId="77777777" w:rsidR="00845F55" w:rsidRDefault="00845F55"/>
    <w:sectPr w:rsidR="00845F5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80CA" w14:textId="77777777" w:rsidR="00381E73" w:rsidRDefault="00381E73">
      <w:pPr>
        <w:spacing w:line="240" w:lineRule="auto"/>
      </w:pPr>
      <w:r>
        <w:separator/>
      </w:r>
    </w:p>
  </w:endnote>
  <w:endnote w:type="continuationSeparator" w:id="0">
    <w:p w14:paraId="6A35C41B" w14:textId="77777777" w:rsidR="00381E73" w:rsidRDefault="00381E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B934" w14:textId="77777777" w:rsidR="00381E73" w:rsidRDefault="00381E73">
      <w:pPr>
        <w:spacing w:line="240" w:lineRule="auto"/>
      </w:pPr>
      <w:r>
        <w:separator/>
      </w:r>
    </w:p>
  </w:footnote>
  <w:footnote w:type="continuationSeparator" w:id="0">
    <w:p w14:paraId="52E3B905" w14:textId="77777777" w:rsidR="00381E73" w:rsidRDefault="00381E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B5D4" w14:textId="77777777" w:rsidR="00845F55" w:rsidRDefault="00000000">
    <w:pPr>
      <w:pStyle w:val="Header"/>
    </w:pPr>
    <w:sdt>
      <w:sdtPr>
        <w:id w:val="1568531701"/>
        <w:placeholder>
          <w:docPart w:val="2269C0796EEE5E4DB6FAA3AD79C60A90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B628" w14:textId="71913127" w:rsidR="00845F55" w:rsidRDefault="00845F55" w:rsidP="00995CC2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 w16cid:durableId="1943411088">
    <w:abstractNumId w:val="9"/>
  </w:num>
  <w:num w:numId="2" w16cid:durableId="864249285">
    <w:abstractNumId w:val="7"/>
  </w:num>
  <w:num w:numId="3" w16cid:durableId="2016808834">
    <w:abstractNumId w:val="6"/>
  </w:num>
  <w:num w:numId="4" w16cid:durableId="786394416">
    <w:abstractNumId w:val="5"/>
  </w:num>
  <w:num w:numId="5" w16cid:durableId="1886024714">
    <w:abstractNumId w:val="4"/>
  </w:num>
  <w:num w:numId="6" w16cid:durableId="685523144">
    <w:abstractNumId w:val="8"/>
  </w:num>
  <w:num w:numId="7" w16cid:durableId="2135127558">
    <w:abstractNumId w:val="3"/>
  </w:num>
  <w:num w:numId="8" w16cid:durableId="2125077330">
    <w:abstractNumId w:val="2"/>
  </w:num>
  <w:num w:numId="9" w16cid:durableId="1773747449">
    <w:abstractNumId w:val="1"/>
  </w:num>
  <w:num w:numId="10" w16cid:durableId="675032516">
    <w:abstractNumId w:val="0"/>
  </w:num>
  <w:num w:numId="11" w16cid:durableId="1641693049">
    <w:abstractNumId w:val="10"/>
  </w:num>
  <w:num w:numId="12" w16cid:durableId="1822035430">
    <w:abstractNumId w:val="11"/>
  </w:num>
  <w:num w:numId="13" w16cid:durableId="10805247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C2"/>
    <w:rsid w:val="00381E73"/>
    <w:rsid w:val="00845F55"/>
    <w:rsid w:val="00995CC2"/>
    <w:rsid w:val="00C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702A6"/>
  <w15:chartTrackingRefBased/>
  <w15:docId w15:val="{6D8728E6-FF38-514F-954C-F81CF918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thonypino/Library/Containers/com.microsoft.Word/Data/Library/Application%20Support/Microsoft/Office/16.0/DTS/en-US%7b588D5B90-F0CC-954E-92BD-763B421AEB77%7d/%7b3242F0E2-A3E1-554A-8D3E-8742BA0E86DD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69C0796EEE5E4DB6FAA3AD79C60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6C206-13B5-4144-87C1-89353156D9D7}"/>
      </w:docPartPr>
      <w:docPartBody>
        <w:p w:rsidR="00000000" w:rsidRDefault="00000000">
          <w:pPr>
            <w:pStyle w:val="2269C0796EEE5E4DB6FAA3AD79C60A90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eue Haas Grotesk Text Pro">
    <w:panose1 w:val="020B0504020202020204"/>
    <w:charset w:val="4D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B"/>
    <w:rsid w:val="00B0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4DD220DF501C4EBDEAD90C017C1DE8">
    <w:name w:val="0C4DD220DF501C4EBDEAD90C017C1DE8"/>
  </w:style>
  <w:style w:type="paragraph" w:customStyle="1" w:styleId="8F60885442935F43A7407D61F0A74292">
    <w:name w:val="8F60885442935F43A7407D61F0A74292"/>
  </w:style>
  <w:style w:type="paragraph" w:customStyle="1" w:styleId="76130C72165E6C458D13779CE041F4D6">
    <w:name w:val="76130C72165E6C458D13779CE041F4D6"/>
  </w:style>
  <w:style w:type="paragraph" w:customStyle="1" w:styleId="04FFD38AFC57064BA80EB29680B39B17">
    <w:name w:val="04FFD38AFC57064BA80EB29680B39B17"/>
  </w:style>
  <w:style w:type="paragraph" w:customStyle="1" w:styleId="9FAE2D97CB1EDD42AE0954E27801E5FF">
    <w:name w:val="9FAE2D97CB1EDD42AE0954E27801E5FF"/>
  </w:style>
  <w:style w:type="paragraph" w:customStyle="1" w:styleId="1BF0F2E98F2D994DA3DAC2DE73A02A99">
    <w:name w:val="1BF0F2E98F2D994DA3DAC2DE73A02A99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F25229C399E203468694D82DAED20A79">
    <w:name w:val="F25229C399E203468694D82DAED20A79"/>
  </w:style>
  <w:style w:type="paragraph" w:customStyle="1" w:styleId="8D622A33BE3B2B429A670243521DB5F5">
    <w:name w:val="8D622A33BE3B2B429A670243521DB5F5"/>
  </w:style>
  <w:style w:type="paragraph" w:customStyle="1" w:styleId="29FF87A3BEED364CB1FC55D252F76A2A">
    <w:name w:val="29FF87A3BEED364CB1FC55D252F76A2A"/>
  </w:style>
  <w:style w:type="paragraph" w:customStyle="1" w:styleId="DC00ED59ECADF049B2FA6560CB0D70D5">
    <w:name w:val="DC00ED59ECADF049B2FA6560CB0D70D5"/>
  </w:style>
  <w:style w:type="paragraph" w:customStyle="1" w:styleId="F20CCD5B141EC947AC50D2C258923D96">
    <w:name w:val="F20CCD5B141EC947AC50D2C258923D96"/>
  </w:style>
  <w:style w:type="paragraph" w:customStyle="1" w:styleId="074B29AE663EBF4EA829DF80BCF0B170">
    <w:name w:val="074B29AE663EBF4EA829DF80BCF0B170"/>
  </w:style>
  <w:style w:type="paragraph" w:customStyle="1" w:styleId="2269C0796EEE5E4DB6FAA3AD79C60A90">
    <w:name w:val="2269C0796EEE5E4DB6FAA3AD79C60A90"/>
  </w:style>
  <w:style w:type="paragraph" w:customStyle="1" w:styleId="280212CE2C892D43B8EABB6D12334DA7">
    <w:name w:val="280212CE2C892D43B8EABB6D12334DA7"/>
  </w:style>
  <w:style w:type="paragraph" w:customStyle="1" w:styleId="14216766838AD343BFBF3D83B48E8C50">
    <w:name w:val="14216766838AD343BFBF3D83B48E8C50"/>
  </w:style>
  <w:style w:type="paragraph" w:customStyle="1" w:styleId="2D3098D6DDB128408F1E528B24BE7A4B">
    <w:name w:val="2D3098D6DDB128408F1E528B24BE7A4B"/>
  </w:style>
  <w:style w:type="paragraph" w:customStyle="1" w:styleId="2BF122F1ACE01F469D2EDE9162FFC2AE">
    <w:name w:val="2BF122F1ACE01F469D2EDE9162FFC2AE"/>
  </w:style>
  <w:style w:type="paragraph" w:customStyle="1" w:styleId="3895B8C9236A854EA2DB41B06B18C147">
    <w:name w:val="3895B8C9236A854EA2DB41B06B18C147"/>
  </w:style>
  <w:style w:type="paragraph" w:customStyle="1" w:styleId="A142E5BFAC32954094D2455CCAB82057">
    <w:name w:val="A142E5BFAC32954094D2455CCAB82057"/>
  </w:style>
  <w:style w:type="paragraph" w:customStyle="1" w:styleId="03969C9CC3235C4BB134D31585A78006">
    <w:name w:val="03969C9CC3235C4BB134D31585A78006"/>
  </w:style>
  <w:style w:type="paragraph" w:customStyle="1" w:styleId="284AC51449F5DC41B3B9DE8719521191">
    <w:name w:val="284AC51449F5DC41B3B9DE8719521191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B2D2205A0DF7C4459821136720EB7926">
    <w:name w:val="B2D2205A0DF7C4459821136720EB79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Pino</dc:creator>
  <cp:keywords/>
  <dc:description/>
  <cp:lastModifiedBy>Anthony Pino</cp:lastModifiedBy>
  <cp:revision>2</cp:revision>
  <dcterms:created xsi:type="dcterms:W3CDTF">2023-02-16T06:43:00Z</dcterms:created>
  <dcterms:modified xsi:type="dcterms:W3CDTF">2023-02-16T06:50:00Z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